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41" w:rsidRPr="00970658" w:rsidRDefault="00171141" w:rsidP="00171141">
      <w:pPr>
        <w:spacing w:after="0" w:line="240" w:lineRule="auto"/>
        <w:ind w:left="720" w:hanging="720"/>
        <w:jc w:val="center"/>
        <w:rPr>
          <w:rFonts w:eastAsia="Times New Roman" w:cs="Times New Roman"/>
          <w:b/>
          <w:bCs/>
          <w:sz w:val="40"/>
          <w:szCs w:val="40"/>
        </w:rPr>
      </w:pPr>
      <w:r w:rsidRPr="00970658">
        <w:rPr>
          <w:rFonts w:eastAsia="Times New Roman" w:cs="Times New Roman"/>
          <w:b/>
          <w:bCs/>
          <w:sz w:val="40"/>
          <w:szCs w:val="40"/>
        </w:rPr>
        <w:t>Greg Fish</w:t>
      </w:r>
    </w:p>
    <w:p w:rsidR="00171141" w:rsidRPr="00970658" w:rsidRDefault="00171141" w:rsidP="00970658">
      <w:pPr>
        <w:spacing w:after="0" w:line="240" w:lineRule="auto"/>
        <w:jc w:val="center"/>
        <w:rPr>
          <w:rFonts w:eastAsia="Times New Roman" w:cs="Times New Roman"/>
        </w:rPr>
      </w:pPr>
      <w:r w:rsidRPr="00970658">
        <w:rPr>
          <w:rFonts w:eastAsia="Times New Roman" w:cs="Times New Roman"/>
        </w:rPr>
        <w:t>5450 Via Bello</w:t>
      </w:r>
      <w:r w:rsidR="00970658">
        <w:rPr>
          <w:rFonts w:eastAsia="Times New Roman" w:cs="Times New Roman"/>
        </w:rPr>
        <w:t xml:space="preserve">, </w:t>
      </w:r>
      <w:r w:rsidRPr="00970658">
        <w:rPr>
          <w:rFonts w:eastAsia="Times New Roman" w:cs="Times New Roman"/>
        </w:rPr>
        <w:t>San Diego, CA 92111</w:t>
      </w:r>
    </w:p>
    <w:p w:rsidR="00171141" w:rsidRPr="00970658" w:rsidRDefault="00C66048" w:rsidP="00970658">
      <w:pPr>
        <w:spacing w:after="0" w:line="240" w:lineRule="auto"/>
        <w:jc w:val="center"/>
        <w:rPr>
          <w:rFonts w:eastAsia="Times New Roman" w:cs="Times New Roman"/>
        </w:rPr>
      </w:pPr>
      <w:hyperlink r:id="rId5" w:history="1">
        <w:r w:rsidR="00970658" w:rsidRPr="00A35221">
          <w:rPr>
            <w:rStyle w:val="Hyperlink"/>
            <w:rFonts w:eastAsia="Times New Roman" w:cs="Times New Roman"/>
          </w:rPr>
          <w:t>fish.greg4@gmail.com</w:t>
        </w:r>
      </w:hyperlink>
      <w:r w:rsidR="00970658">
        <w:rPr>
          <w:rFonts w:eastAsia="Times New Roman" w:cs="Times New Roman"/>
        </w:rPr>
        <w:t xml:space="preserve"> </w:t>
      </w:r>
      <w:r w:rsidR="00171141" w:rsidRPr="00970658">
        <w:rPr>
          <w:rFonts w:eastAsia="Times New Roman" w:cs="Times New Roman"/>
        </w:rPr>
        <w:t>(858)336-6839</w:t>
      </w:r>
    </w:p>
    <w:p w:rsidR="00171141" w:rsidRDefault="00171141" w:rsidP="00171141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8D58C7" w:rsidRPr="008D58C7" w:rsidRDefault="008D58C7" w:rsidP="0017114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0658" w:rsidRDefault="00C75E71" w:rsidP="0097065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Junior Web Developer</w:t>
      </w:r>
    </w:p>
    <w:p w:rsidR="003842EC" w:rsidRPr="00970658" w:rsidRDefault="003842EC" w:rsidP="00970658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174FED" w:rsidRDefault="00872BC8" w:rsidP="00872BC8">
      <w:pPr>
        <w:spacing w:after="0" w:line="240" w:lineRule="auto"/>
        <w:rPr>
          <w:rFonts w:eastAsia="Times New Roman" w:cs="Times New Roman"/>
        </w:rPr>
      </w:pPr>
      <w:r w:rsidRPr="003842EC">
        <w:rPr>
          <w:rFonts w:eastAsia="Times New Roman" w:cs="Times New Roman"/>
        </w:rPr>
        <w:t xml:space="preserve">I love </w:t>
      </w:r>
      <w:r>
        <w:rPr>
          <w:rFonts w:eastAsia="Times New Roman" w:cs="Times New Roman"/>
        </w:rPr>
        <w:t>the moment when you realize your once basic idea has come to life as a fully functional</w:t>
      </w:r>
      <w:r w:rsidRPr="003842E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web </w:t>
      </w:r>
      <w:r w:rsidRPr="003842EC">
        <w:rPr>
          <w:rFonts w:eastAsia="Times New Roman" w:cs="Times New Roman"/>
        </w:rPr>
        <w:t xml:space="preserve">application.  </w:t>
      </w:r>
      <w:r w:rsidR="00174FED">
        <w:rPr>
          <w:rFonts w:eastAsia="Times New Roman" w:cs="Times New Roman"/>
        </w:rPr>
        <w:t>I’ve always had the imagination and drive</w:t>
      </w:r>
      <w:r w:rsidR="00C66048">
        <w:rPr>
          <w:rFonts w:eastAsia="Times New Roman" w:cs="Times New Roman"/>
        </w:rPr>
        <w:t>, but lacked a few</w:t>
      </w:r>
      <w:r w:rsidR="00174FED">
        <w:rPr>
          <w:rFonts w:eastAsia="Times New Roman" w:cs="Times New Roman"/>
        </w:rPr>
        <w:t xml:space="preserve"> of the skills to create a full stack application</w:t>
      </w:r>
      <w:r w:rsidR="00C66048">
        <w:rPr>
          <w:rFonts w:eastAsia="Times New Roman" w:cs="Times New Roman"/>
        </w:rPr>
        <w:t xml:space="preserve"> on my own</w:t>
      </w:r>
      <w:r w:rsidR="00174FED">
        <w:rPr>
          <w:rFonts w:eastAsia="Times New Roman" w:cs="Times New Roman"/>
        </w:rPr>
        <w:t xml:space="preserve">.  This is why I enrolled in UCSD’s Coding </w:t>
      </w:r>
      <w:proofErr w:type="spellStart"/>
      <w:r w:rsidR="00174FED">
        <w:rPr>
          <w:rFonts w:eastAsia="Times New Roman" w:cs="Times New Roman"/>
        </w:rPr>
        <w:t>Bootcamp</w:t>
      </w:r>
      <w:proofErr w:type="spellEnd"/>
      <w:r w:rsidR="00174FED">
        <w:rPr>
          <w:rFonts w:eastAsia="Times New Roman" w:cs="Times New Roman"/>
        </w:rPr>
        <w:t xml:space="preserve"> to round out my skills as a Full Stack Web Developer.  Being a lifelong learner is very important to me and I love that there is something new to learn every day in this career.</w:t>
      </w:r>
      <w:bookmarkStart w:id="0" w:name="_GoBack"/>
      <w:bookmarkEnd w:id="0"/>
    </w:p>
    <w:p w:rsidR="00F74D50" w:rsidRDefault="00F74D50" w:rsidP="00C75E71">
      <w:pPr>
        <w:spacing w:after="0" w:line="240" w:lineRule="auto"/>
        <w:rPr>
          <w:rFonts w:eastAsia="Times New Roman" w:cs="Times New Roman"/>
        </w:rPr>
      </w:pPr>
    </w:p>
    <w:p w:rsidR="00F74D50" w:rsidRPr="00F74D50" w:rsidRDefault="00F74D50" w:rsidP="00F74D50">
      <w:pPr>
        <w:spacing w:after="0" w:line="240" w:lineRule="auto"/>
        <w:jc w:val="center"/>
        <w:rPr>
          <w:rFonts w:eastAsia="Times New Roman" w:cs="Times New Roman"/>
          <w:b/>
        </w:rPr>
      </w:pPr>
      <w:r w:rsidRPr="00F74D50">
        <w:rPr>
          <w:rFonts w:eastAsia="Times New Roman" w:cs="Times New Roman"/>
          <w:b/>
        </w:rPr>
        <w:t>Technical Skills</w:t>
      </w:r>
    </w:p>
    <w:p w:rsidR="00F74D50" w:rsidRDefault="00F74D50" w:rsidP="00F74D50">
      <w:pPr>
        <w:spacing w:after="0" w:line="240" w:lineRule="auto"/>
        <w:jc w:val="center"/>
        <w:rPr>
          <w:rFonts w:eastAsia="Times New Roman" w:cs="Times New Roman"/>
        </w:rPr>
      </w:pPr>
    </w:p>
    <w:p w:rsidR="00F74D50" w:rsidRDefault="00200877" w:rsidP="00F74D50">
      <w:pPr>
        <w:spacing w:after="0" w:line="240" w:lineRule="auto"/>
        <w:rPr>
          <w:rFonts w:eastAsia="Times New Roman" w:cs="Times New Roman"/>
        </w:rPr>
      </w:pPr>
      <w:r w:rsidRPr="00F26B95">
        <w:rPr>
          <w:rFonts w:eastAsia="Times New Roman" w:cs="Times New Roman"/>
          <w:b/>
        </w:rPr>
        <w:t>Web Technologies &amp; Frameworks:</w:t>
      </w:r>
      <w:r w:rsidRPr="00200877">
        <w:rPr>
          <w:rFonts w:eastAsia="Times New Roman" w:cs="Times New Roman"/>
        </w:rPr>
        <w:t> </w:t>
      </w:r>
      <w:r>
        <w:rPr>
          <w:rFonts w:eastAsia="Times New Roman" w:cs="Times New Roman"/>
        </w:rPr>
        <w:t xml:space="preserve"> HTML5, CSS</w:t>
      </w:r>
      <w:r w:rsidRPr="00200877">
        <w:rPr>
          <w:rFonts w:eastAsia="Times New Roman" w:cs="Times New Roman"/>
        </w:rPr>
        <w:br/>
      </w:r>
      <w:r w:rsidRPr="00F26B95">
        <w:rPr>
          <w:rFonts w:eastAsia="Times New Roman" w:cs="Times New Roman"/>
          <w:b/>
        </w:rPr>
        <w:t>Scripts/UI:</w:t>
      </w:r>
      <w:r w:rsidRPr="00200877">
        <w:rPr>
          <w:rFonts w:eastAsia="Times New Roman" w:cs="Times New Roman"/>
        </w:rPr>
        <w:t> JavaScript, JQuery,</w:t>
      </w:r>
      <w:r>
        <w:rPr>
          <w:rFonts w:eastAsia="Times New Roman" w:cs="Times New Roman"/>
        </w:rPr>
        <w:t xml:space="preserve"> React.js,</w:t>
      </w:r>
      <w:r w:rsidRPr="00200877">
        <w:rPr>
          <w:rFonts w:eastAsia="Times New Roman" w:cs="Times New Roman"/>
        </w:rPr>
        <w:t xml:space="preserve"> AJAX, </w:t>
      </w:r>
      <w:r>
        <w:rPr>
          <w:rFonts w:eastAsia="Times New Roman" w:cs="Times New Roman"/>
        </w:rPr>
        <w:t xml:space="preserve">Node.js, Express.js, Handlebars.js, </w:t>
      </w:r>
      <w:proofErr w:type="spellStart"/>
      <w:r w:rsidRPr="00200877">
        <w:rPr>
          <w:rFonts w:eastAsia="Times New Roman" w:cs="Times New Roman"/>
        </w:rPr>
        <w:t>BootStrap</w:t>
      </w:r>
      <w:proofErr w:type="spellEnd"/>
      <w:r>
        <w:rPr>
          <w:rFonts w:eastAsia="Times New Roman" w:cs="Times New Roman"/>
        </w:rPr>
        <w:t>, CSS Grids, Semantic UI, Mongoose</w:t>
      </w:r>
      <w:r w:rsidRPr="00200877">
        <w:rPr>
          <w:rFonts w:eastAsia="Times New Roman" w:cs="Times New Roman"/>
        </w:rPr>
        <w:br/>
      </w:r>
      <w:r w:rsidRPr="00F26B95">
        <w:rPr>
          <w:rFonts w:eastAsia="Times New Roman" w:cs="Times New Roman"/>
          <w:b/>
        </w:rPr>
        <w:t>Database and ORM:</w:t>
      </w:r>
      <w:r w:rsidRPr="00200877">
        <w:rPr>
          <w:rFonts w:eastAsia="Times New Roman" w:cs="Times New Roman"/>
        </w:rPr>
        <w:t> MySQL</w:t>
      </w:r>
      <w:r>
        <w:rPr>
          <w:rFonts w:eastAsia="Times New Roman" w:cs="Times New Roman"/>
        </w:rPr>
        <w:t>, MongoDB</w:t>
      </w:r>
      <w:r w:rsidRPr="00200877">
        <w:rPr>
          <w:rFonts w:eastAsia="Times New Roman" w:cs="Times New Roman"/>
        </w:rPr>
        <w:br/>
      </w:r>
      <w:r w:rsidRPr="00F26B95">
        <w:rPr>
          <w:rFonts w:eastAsia="Times New Roman" w:cs="Times New Roman"/>
          <w:b/>
        </w:rPr>
        <w:t>Web Debug Tools:</w:t>
      </w:r>
      <w:r w:rsidRPr="00200877">
        <w:rPr>
          <w:rFonts w:eastAsia="Times New Roman" w:cs="Times New Roman"/>
        </w:rPr>
        <w:t xml:space="preserve"> Chrome developer tools</w:t>
      </w:r>
      <w:r w:rsidRPr="00200877">
        <w:rPr>
          <w:rFonts w:eastAsia="Times New Roman" w:cs="Times New Roman"/>
        </w:rPr>
        <w:br/>
      </w:r>
      <w:r w:rsidRPr="00F26B95">
        <w:rPr>
          <w:rFonts w:eastAsia="Times New Roman" w:cs="Times New Roman"/>
          <w:b/>
        </w:rPr>
        <w:t>Versioning and other tools:</w:t>
      </w:r>
      <w:r>
        <w:rPr>
          <w:rFonts w:eastAsia="Times New Roman" w:cs="Times New Roman"/>
        </w:rPr>
        <w:t> </w:t>
      </w:r>
      <w:proofErr w:type="spellStart"/>
      <w:r>
        <w:rPr>
          <w:rFonts w:eastAsia="Times New Roman" w:cs="Times New Roman"/>
        </w:rPr>
        <w:t>Git</w:t>
      </w:r>
      <w:proofErr w:type="spellEnd"/>
      <w:r w:rsidRPr="00200877">
        <w:rPr>
          <w:rFonts w:eastAsia="Times New Roman" w:cs="Times New Roman"/>
        </w:rPr>
        <w:br/>
      </w:r>
      <w:r w:rsidRPr="00F26B95">
        <w:rPr>
          <w:rFonts w:eastAsia="Times New Roman" w:cs="Times New Roman"/>
          <w:b/>
        </w:rPr>
        <w:t>Deployment Tools:</w:t>
      </w:r>
      <w:r w:rsidRPr="00200877">
        <w:rPr>
          <w:rFonts w:eastAsia="Times New Roman" w:cs="Times New Roman"/>
        </w:rPr>
        <w:t> </w:t>
      </w:r>
      <w:proofErr w:type="spellStart"/>
      <w:r>
        <w:rPr>
          <w:rFonts w:eastAsia="Times New Roman" w:cs="Times New Roman"/>
        </w:rPr>
        <w:t>Heroku</w:t>
      </w:r>
      <w:proofErr w:type="spellEnd"/>
    </w:p>
    <w:p w:rsidR="00200877" w:rsidRPr="003842EC" w:rsidRDefault="00200877" w:rsidP="00F74D50">
      <w:pPr>
        <w:spacing w:after="0" w:line="240" w:lineRule="auto"/>
        <w:rPr>
          <w:rFonts w:eastAsia="Times New Roman" w:cs="Times New Roman"/>
        </w:rPr>
      </w:pPr>
    </w:p>
    <w:p w:rsidR="00171141" w:rsidRPr="00970658" w:rsidRDefault="00171141" w:rsidP="00970658">
      <w:pPr>
        <w:spacing w:after="0" w:line="240" w:lineRule="auto"/>
        <w:jc w:val="center"/>
        <w:rPr>
          <w:rFonts w:eastAsia="Times New Roman" w:cs="Times"/>
          <w:b/>
          <w:bCs/>
          <w:sz w:val="24"/>
          <w:szCs w:val="24"/>
        </w:rPr>
      </w:pPr>
      <w:r w:rsidRPr="00970658">
        <w:rPr>
          <w:rFonts w:eastAsia="Times New Roman" w:cs="Times"/>
          <w:b/>
          <w:bCs/>
          <w:sz w:val="24"/>
          <w:szCs w:val="24"/>
        </w:rPr>
        <w:t>Education</w:t>
      </w:r>
    </w:p>
    <w:p w:rsidR="0053550B" w:rsidRDefault="0053550B" w:rsidP="0017114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University of California San Diego</w:t>
      </w:r>
    </w:p>
    <w:p w:rsidR="0053550B" w:rsidRDefault="0053550B" w:rsidP="0017114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Coding </w:t>
      </w:r>
      <w:proofErr w:type="spellStart"/>
      <w:r>
        <w:rPr>
          <w:rFonts w:eastAsia="Times New Roman" w:cs="Times New Roman"/>
        </w:rPr>
        <w:t>Bootcamp</w:t>
      </w:r>
      <w:proofErr w:type="spellEnd"/>
      <w:r w:rsidR="00174FE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2/2019</w:t>
      </w:r>
    </w:p>
    <w:p w:rsidR="0053550B" w:rsidRDefault="0053550B" w:rsidP="00171141">
      <w:pPr>
        <w:spacing w:after="0" w:line="240" w:lineRule="auto"/>
        <w:rPr>
          <w:rFonts w:eastAsia="Times New Roman" w:cs="Times New Roman"/>
        </w:rPr>
      </w:pPr>
    </w:p>
    <w:p w:rsidR="00171141" w:rsidRPr="008D58C7" w:rsidRDefault="00171141" w:rsidP="00171141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970658">
        <w:rPr>
          <w:rFonts w:eastAsia="Times New Roman" w:cs="Times New Roman"/>
        </w:rPr>
        <w:t>University of Redlands, Redlands, CA</w:t>
      </w:r>
      <w:r w:rsidRPr="00970658">
        <w:rPr>
          <w:rFonts w:eastAsia="Times New Roman" w:cs="Times New Roman"/>
        </w:rPr>
        <w:br/>
        <w:t>Bachelor of Arts in International Relations 5/2010</w:t>
      </w:r>
      <w:r w:rsidRPr="00970658">
        <w:rPr>
          <w:rFonts w:eastAsia="Times New Roman" w:cs="Times New Roman"/>
        </w:rPr>
        <w:br/>
        <w:t>Study Abroad Barcelona, Spain Spring 2009</w:t>
      </w:r>
      <w:r w:rsidRPr="00970658">
        <w:rPr>
          <w:rFonts w:eastAsia="Times New Roman" w:cs="Times New Roman"/>
          <w:b/>
          <w:bCs/>
        </w:rPr>
        <w:br/>
      </w:r>
    </w:p>
    <w:p w:rsidR="004D3825" w:rsidRPr="00970658" w:rsidRDefault="00970658" w:rsidP="0097065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Professional</w:t>
      </w:r>
      <w:r w:rsidR="00171141" w:rsidRPr="00970658">
        <w:rPr>
          <w:rFonts w:eastAsia="Times New Roman" w:cs="Times New Roman"/>
          <w:b/>
          <w:bCs/>
          <w:sz w:val="24"/>
          <w:szCs w:val="24"/>
        </w:rPr>
        <w:t xml:space="preserve"> Experience</w:t>
      </w:r>
    </w:p>
    <w:p w:rsidR="00034228" w:rsidRDefault="00034228" w:rsidP="00171141">
      <w:pPr>
        <w:spacing w:after="0" w:line="240" w:lineRule="auto"/>
        <w:rPr>
          <w:rFonts w:eastAsia="Times New Roman" w:cs="Times New Roman"/>
          <w:b/>
          <w:bCs/>
        </w:rPr>
      </w:pPr>
    </w:p>
    <w:p w:rsidR="00034228" w:rsidRDefault="00034228" w:rsidP="00171141">
      <w:p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 xml:space="preserve">Seacoast Commerce Bank, </w:t>
      </w:r>
      <w:r w:rsidRPr="00034228">
        <w:rPr>
          <w:rFonts w:eastAsia="Times New Roman" w:cs="Times New Roman"/>
          <w:bCs/>
        </w:rPr>
        <w:t>San Diego, CA</w:t>
      </w:r>
      <w:r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ab/>
      </w:r>
      <w:r>
        <w:rPr>
          <w:rFonts w:eastAsia="Times New Roman" w:cs="Times New Roman"/>
          <w:bCs/>
        </w:rPr>
        <w:tab/>
      </w:r>
      <w:r>
        <w:rPr>
          <w:rFonts w:eastAsia="Times New Roman" w:cs="Times New Roman"/>
          <w:bCs/>
        </w:rPr>
        <w:tab/>
      </w:r>
      <w:r>
        <w:rPr>
          <w:rFonts w:eastAsia="Times New Roman" w:cs="Times New Roman"/>
          <w:bCs/>
        </w:rPr>
        <w:tab/>
      </w:r>
      <w:r>
        <w:rPr>
          <w:rFonts w:eastAsia="Times New Roman" w:cs="Times New Roman"/>
          <w:bCs/>
        </w:rPr>
        <w:tab/>
      </w:r>
      <w:r>
        <w:rPr>
          <w:rFonts w:eastAsia="Times New Roman" w:cs="Times New Roman"/>
          <w:bCs/>
        </w:rPr>
        <w:tab/>
        <w:t>4/2018-Present</w:t>
      </w:r>
    </w:p>
    <w:p w:rsidR="00034228" w:rsidRPr="00034228" w:rsidRDefault="00034228" w:rsidP="00171141">
      <w:pPr>
        <w:spacing w:after="0" w:line="240" w:lineRule="auto"/>
        <w:rPr>
          <w:rFonts w:eastAsia="Times New Roman" w:cs="Times New Roman"/>
          <w:b/>
          <w:bCs/>
        </w:rPr>
      </w:pPr>
      <w:r w:rsidRPr="00034228">
        <w:rPr>
          <w:rFonts w:eastAsia="Times New Roman" w:cs="Times New Roman"/>
          <w:b/>
          <w:bCs/>
        </w:rPr>
        <w:t>Sales Assistant</w:t>
      </w:r>
    </w:p>
    <w:p w:rsidR="00034228" w:rsidRDefault="00034228" w:rsidP="00171141">
      <w:pPr>
        <w:spacing w:after="0" w:line="240" w:lineRule="auto"/>
        <w:rPr>
          <w:rFonts w:eastAsia="Times New Roman" w:cs="Times New Roman"/>
          <w:bCs/>
        </w:rPr>
      </w:pPr>
      <w:r w:rsidRPr="00200877">
        <w:rPr>
          <w:rFonts w:eastAsia="Times New Roman" w:cs="Times New Roman"/>
          <w:bCs/>
        </w:rPr>
        <w:t>• Assist Borrower with application, create needs list, and prepare loan for initial underwrite </w:t>
      </w:r>
      <w:r w:rsidRPr="00200877">
        <w:rPr>
          <w:rFonts w:eastAsia="Times New Roman" w:cs="Times New Roman"/>
          <w:bCs/>
        </w:rPr>
        <w:br/>
        <w:t>• Follow up with Borrowers and gather all required borrower information to fund the loan </w:t>
      </w:r>
      <w:r w:rsidRPr="00200877">
        <w:rPr>
          <w:rFonts w:eastAsia="Times New Roman" w:cs="Times New Roman"/>
          <w:bCs/>
        </w:rPr>
        <w:br/>
        <w:t>• Create and monitor marketing campaigns </w:t>
      </w:r>
      <w:r w:rsidRPr="00200877">
        <w:rPr>
          <w:rFonts w:eastAsia="Times New Roman" w:cs="Times New Roman"/>
          <w:bCs/>
        </w:rPr>
        <w:br/>
        <w:t>• Assist processor in gathering third party documents </w:t>
      </w:r>
    </w:p>
    <w:p w:rsidR="00034228" w:rsidRDefault="00034228" w:rsidP="00171141">
      <w:pPr>
        <w:spacing w:after="0" w:line="240" w:lineRule="auto"/>
        <w:rPr>
          <w:rFonts w:eastAsia="Times New Roman" w:cs="Times New Roman"/>
          <w:b/>
          <w:bCs/>
        </w:rPr>
      </w:pPr>
    </w:p>
    <w:p w:rsidR="00C7683B" w:rsidRDefault="00C7683B" w:rsidP="00171141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 xml:space="preserve">Cross Country Mortgage, </w:t>
      </w:r>
      <w:r w:rsidR="00970658">
        <w:rPr>
          <w:rFonts w:eastAsia="Times New Roman" w:cs="Times New Roman"/>
          <w:bCs/>
        </w:rPr>
        <w:t>San Diego, CA</w:t>
      </w:r>
      <w:r w:rsidR="00774B00">
        <w:rPr>
          <w:rFonts w:eastAsia="Times New Roman" w:cs="Times New Roman"/>
          <w:bCs/>
        </w:rPr>
        <w:t xml:space="preserve"> </w:t>
      </w:r>
      <w:r w:rsidR="00970658">
        <w:rPr>
          <w:rFonts w:eastAsia="Times New Roman" w:cs="Times New Roman"/>
          <w:bCs/>
        </w:rPr>
        <w:t xml:space="preserve"> </w:t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  <w:t xml:space="preserve">             </w:t>
      </w:r>
      <w:r w:rsidR="002344A7" w:rsidRPr="00970658">
        <w:rPr>
          <w:rFonts w:eastAsia="Times New Roman" w:cs="Times New Roman"/>
          <w:bCs/>
        </w:rPr>
        <w:t>10/2016-2/2018</w:t>
      </w:r>
    </w:p>
    <w:p w:rsidR="00970658" w:rsidRPr="00970658" w:rsidRDefault="00970658" w:rsidP="00171141">
      <w:pPr>
        <w:spacing w:after="0" w:line="240" w:lineRule="auto"/>
        <w:rPr>
          <w:rFonts w:eastAsia="Times New Roman" w:cs="Times New Roman"/>
          <w:b/>
          <w:bCs/>
        </w:rPr>
      </w:pPr>
      <w:r w:rsidRPr="00970658">
        <w:rPr>
          <w:rFonts w:eastAsia="Times New Roman" w:cs="Times New Roman"/>
          <w:b/>
          <w:bCs/>
        </w:rPr>
        <w:t>Pre-Approval Specialist</w:t>
      </w:r>
    </w:p>
    <w:p w:rsidR="00EC6465" w:rsidRPr="00970658" w:rsidRDefault="00970658" w:rsidP="0097065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8D58C7">
        <w:rPr>
          <w:rFonts w:eastAsia="Times New Roman" w:cs="Times New Roman"/>
          <w:bCs/>
        </w:rPr>
        <w:t>Import online applications</w:t>
      </w:r>
      <w:r w:rsidR="00EC6465" w:rsidRPr="00970658">
        <w:rPr>
          <w:rFonts w:eastAsia="Times New Roman" w:cs="Times New Roman"/>
          <w:bCs/>
        </w:rPr>
        <w:t>, review credit, and structure loan</w:t>
      </w:r>
      <w:r w:rsidR="008D58C7">
        <w:rPr>
          <w:rFonts w:eastAsia="Times New Roman" w:cs="Times New Roman"/>
          <w:bCs/>
        </w:rPr>
        <w:t>s</w:t>
      </w:r>
    </w:p>
    <w:p w:rsidR="00EC6465" w:rsidRPr="00970658" w:rsidRDefault="00970658" w:rsidP="005459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8D58C7">
        <w:rPr>
          <w:rFonts w:eastAsia="Times New Roman" w:cs="Times New Roman"/>
          <w:bCs/>
        </w:rPr>
        <w:t>Create needs list and</w:t>
      </w:r>
      <w:r w:rsidR="00EC6465" w:rsidRPr="00970658">
        <w:rPr>
          <w:rFonts w:eastAsia="Times New Roman" w:cs="Times New Roman"/>
          <w:bCs/>
        </w:rPr>
        <w:t xml:space="preserve"> co</w:t>
      </w:r>
      <w:r w:rsidR="008D58C7">
        <w:rPr>
          <w:rFonts w:eastAsia="Times New Roman" w:cs="Times New Roman"/>
          <w:bCs/>
        </w:rPr>
        <w:t>ntact Borrowers to</w:t>
      </w:r>
      <w:r w:rsidR="001B7154" w:rsidRPr="00970658">
        <w:rPr>
          <w:rFonts w:eastAsia="Times New Roman" w:cs="Times New Roman"/>
          <w:bCs/>
        </w:rPr>
        <w:t xml:space="preserve"> get loan </w:t>
      </w:r>
      <w:r w:rsidR="00EC6465" w:rsidRPr="00970658">
        <w:rPr>
          <w:rFonts w:eastAsia="Times New Roman" w:cs="Times New Roman"/>
          <w:bCs/>
        </w:rPr>
        <w:t>re</w:t>
      </w:r>
      <w:r w:rsidR="001B7154" w:rsidRPr="00970658">
        <w:rPr>
          <w:rFonts w:eastAsia="Times New Roman" w:cs="Times New Roman"/>
          <w:bCs/>
        </w:rPr>
        <w:t>ady for underwriting</w:t>
      </w:r>
    </w:p>
    <w:p w:rsidR="00C7683B" w:rsidRPr="00970658" w:rsidRDefault="00970658" w:rsidP="00EC646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EC6465" w:rsidRPr="00970658">
        <w:rPr>
          <w:rFonts w:eastAsia="Times New Roman" w:cs="Times New Roman"/>
          <w:bCs/>
        </w:rPr>
        <w:t>Look into Credit Rescores and alternate loan programs when necessary</w:t>
      </w:r>
    </w:p>
    <w:p w:rsidR="00C7683B" w:rsidRPr="00970658" w:rsidRDefault="00970658" w:rsidP="005459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252646" w:rsidRPr="00970658">
        <w:rPr>
          <w:rFonts w:eastAsia="Times New Roman" w:cs="Times New Roman"/>
          <w:bCs/>
        </w:rPr>
        <w:t>Restructure loans when required</w:t>
      </w:r>
    </w:p>
    <w:p w:rsidR="00545950" w:rsidRPr="00970658" w:rsidRDefault="00970658" w:rsidP="0054595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 w:rsidR="008D58C7">
        <w:rPr>
          <w:rFonts w:eastAsia="Times New Roman" w:cs="Times New Roman"/>
          <w:bCs/>
        </w:rPr>
        <w:t>Follow up with B</w:t>
      </w:r>
      <w:r w:rsidR="00EC6465" w:rsidRPr="00970658">
        <w:rPr>
          <w:rFonts w:eastAsia="Times New Roman" w:cs="Times New Roman"/>
          <w:bCs/>
        </w:rPr>
        <w:t>orrowers aft</w:t>
      </w:r>
      <w:r w:rsidR="00F6778F" w:rsidRPr="00970658">
        <w:rPr>
          <w:rFonts w:eastAsia="Times New Roman" w:cs="Times New Roman"/>
          <w:bCs/>
        </w:rPr>
        <w:t>er pre-approval and maintain rel</w:t>
      </w:r>
      <w:r w:rsidR="001B7154" w:rsidRPr="00970658">
        <w:rPr>
          <w:rFonts w:eastAsia="Times New Roman" w:cs="Times New Roman"/>
          <w:bCs/>
        </w:rPr>
        <w:t>ationship</w:t>
      </w:r>
    </w:p>
    <w:p w:rsidR="00C7683B" w:rsidRPr="00970658" w:rsidRDefault="00C7683B" w:rsidP="00C7683B">
      <w:pPr>
        <w:pStyle w:val="ListParagraph"/>
        <w:spacing w:after="0" w:line="240" w:lineRule="auto"/>
        <w:ind w:left="0"/>
        <w:rPr>
          <w:rFonts w:eastAsia="Times New Roman" w:cs="Times New Roman"/>
          <w:bCs/>
        </w:rPr>
      </w:pPr>
    </w:p>
    <w:p w:rsidR="00970658" w:rsidRDefault="00970658" w:rsidP="00970658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 xml:space="preserve">OIM Squared, </w:t>
      </w:r>
      <w:r w:rsidRPr="00970658">
        <w:rPr>
          <w:rFonts w:eastAsia="Times New Roman" w:cs="Times New Roman"/>
          <w:bCs/>
        </w:rPr>
        <w:t>San</w:t>
      </w:r>
      <w:r>
        <w:rPr>
          <w:rFonts w:eastAsia="Times New Roman" w:cs="Times New Roman"/>
          <w:bCs/>
        </w:rPr>
        <w:t xml:space="preserve"> Diego, CA </w:t>
      </w:r>
      <w:r w:rsidR="00774B00">
        <w:rPr>
          <w:rFonts w:eastAsia="Times New Roman" w:cs="Times New Roman"/>
          <w:bCs/>
        </w:rPr>
        <w:t xml:space="preserve"> </w:t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</w:r>
      <w:r w:rsidR="00774B00">
        <w:rPr>
          <w:rFonts w:eastAsia="Times New Roman" w:cs="Times New Roman"/>
          <w:bCs/>
        </w:rPr>
        <w:tab/>
        <w:t xml:space="preserve">                                </w:t>
      </w:r>
      <w:r>
        <w:rPr>
          <w:rFonts w:eastAsia="Times New Roman" w:cs="Times New Roman"/>
          <w:bCs/>
        </w:rPr>
        <w:t>2014-10/2016</w:t>
      </w:r>
    </w:p>
    <w:p w:rsidR="00970658" w:rsidRPr="00970658" w:rsidRDefault="00970658" w:rsidP="00970658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lastRenderedPageBreak/>
        <w:t>Operations and Sales Analyst Team Lead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Managed a team of up to 6 individuals and ensured deadlines were met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Created and developed training protocol and procedure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Facilitated end-to-end internal communication</w:t>
      </w:r>
    </w:p>
    <w:p w:rsidR="00970658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Procured and input data essential to the foundation of brand applications</w:t>
      </w:r>
    </w:p>
    <w:p w:rsidR="00C7683B" w:rsidRPr="00970658" w:rsidRDefault="00970658" w:rsidP="00970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Cs/>
        </w:rPr>
        <w:t xml:space="preserve">  </w:t>
      </w:r>
      <w:r w:rsidRPr="00970658">
        <w:rPr>
          <w:rFonts w:eastAsia="Times New Roman" w:cs="Times New Roman"/>
          <w:bCs/>
        </w:rPr>
        <w:t>Supported COO in general office operations</w:t>
      </w:r>
      <w:r w:rsidRPr="00970658">
        <w:rPr>
          <w:rFonts w:eastAsia="Times New Roman" w:cs="Times New Roman"/>
          <w:b/>
          <w:bCs/>
        </w:rPr>
        <w:br/>
      </w:r>
    </w:p>
    <w:p w:rsidR="00C7683B" w:rsidRDefault="00C7683B" w:rsidP="00C7683B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 xml:space="preserve">AimLoan.com, </w:t>
      </w:r>
      <w:r w:rsidR="00970658">
        <w:rPr>
          <w:rFonts w:eastAsia="Times New Roman" w:cs="Times New Roman"/>
          <w:bCs/>
        </w:rPr>
        <w:t xml:space="preserve">San Diego, CA </w:t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</w:r>
      <w:r w:rsidR="00970658">
        <w:rPr>
          <w:rFonts w:eastAsia="Times New Roman" w:cs="Times New Roman"/>
          <w:bCs/>
        </w:rPr>
        <w:tab/>
        <w:t xml:space="preserve">   </w:t>
      </w:r>
      <w:r w:rsidR="00774B00">
        <w:rPr>
          <w:rFonts w:eastAsia="Times New Roman" w:cs="Times New Roman"/>
          <w:bCs/>
        </w:rPr>
        <w:t xml:space="preserve">      </w:t>
      </w:r>
      <w:r w:rsidR="00970658">
        <w:rPr>
          <w:rFonts w:eastAsia="Times New Roman" w:cs="Times New Roman"/>
          <w:bCs/>
        </w:rPr>
        <w:t>2011-2013</w:t>
      </w:r>
    </w:p>
    <w:p w:rsidR="00970658" w:rsidRPr="00970658" w:rsidRDefault="00970658" w:rsidP="00C7683B">
      <w:p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/>
          <w:bCs/>
        </w:rPr>
        <w:t>Loan Processor</w:t>
      </w:r>
    </w:p>
    <w:p w:rsidR="00C7683B" w:rsidRPr="00970658" w:rsidRDefault="00970658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Funded on average 20 Loans per Month; P</w:t>
      </w:r>
      <w:r w:rsidR="00C7683B" w:rsidRPr="00970658">
        <w:rPr>
          <w:rFonts w:eastAsia="Times New Roman" w:cs="Times New Roman"/>
          <w:bCs/>
        </w:rPr>
        <w:t>ipeline of 30-40 loans</w:t>
      </w:r>
    </w:p>
    <w:p w:rsidR="00C7683B" w:rsidRPr="00970658" w:rsidRDefault="00970658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Loan coordinator </w:t>
      </w:r>
      <w:r w:rsidR="00C7683B" w:rsidRPr="00970658">
        <w:rPr>
          <w:rFonts w:eastAsia="Times New Roman" w:cs="Times New Roman"/>
          <w:bCs/>
        </w:rPr>
        <w:t>between borrowers and third parties to ensure loans were funded on time</w:t>
      </w:r>
    </w:p>
    <w:p w:rsidR="00C7683B" w:rsidRPr="00970658" w:rsidRDefault="00970658" w:rsidP="00C7683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Advised B</w:t>
      </w:r>
      <w:r w:rsidR="00C7683B" w:rsidRPr="00970658">
        <w:rPr>
          <w:rFonts w:eastAsia="Times New Roman" w:cs="Times New Roman"/>
          <w:bCs/>
        </w:rPr>
        <w:t>orrowers on loan o</w:t>
      </w:r>
      <w:r>
        <w:rPr>
          <w:rFonts w:eastAsia="Times New Roman" w:cs="Times New Roman"/>
          <w:bCs/>
        </w:rPr>
        <w:t xml:space="preserve">ptions and ensured loan </w:t>
      </w:r>
      <w:r w:rsidR="00C7683B" w:rsidRPr="00970658">
        <w:rPr>
          <w:rFonts w:eastAsia="Times New Roman" w:cs="Times New Roman"/>
          <w:bCs/>
        </w:rPr>
        <w:t xml:space="preserve">were </w:t>
      </w:r>
      <w:r>
        <w:rPr>
          <w:rFonts w:eastAsia="Times New Roman" w:cs="Times New Roman"/>
          <w:bCs/>
        </w:rPr>
        <w:t xml:space="preserve">properly and </w:t>
      </w:r>
      <w:r w:rsidR="00C7683B" w:rsidRPr="00970658">
        <w:rPr>
          <w:rFonts w:eastAsia="Times New Roman" w:cs="Times New Roman"/>
          <w:bCs/>
        </w:rPr>
        <w:t>legally disclosed</w:t>
      </w:r>
    </w:p>
    <w:p w:rsidR="00C7683B" w:rsidRPr="00970658" w:rsidRDefault="00970658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 Requested and reviewed B</w:t>
      </w:r>
      <w:r w:rsidR="00C7683B" w:rsidRPr="00970658">
        <w:rPr>
          <w:rFonts w:eastAsia="Times New Roman" w:cs="Times New Roman"/>
          <w:bCs/>
        </w:rPr>
        <w:t>orrowe</w:t>
      </w:r>
      <w:r>
        <w:rPr>
          <w:rFonts w:eastAsia="Times New Roman" w:cs="Times New Roman"/>
          <w:bCs/>
        </w:rPr>
        <w:t xml:space="preserve">r documentation, calculated </w:t>
      </w:r>
      <w:r w:rsidR="00C7683B" w:rsidRPr="00970658">
        <w:rPr>
          <w:rFonts w:eastAsia="Times New Roman" w:cs="Times New Roman"/>
          <w:bCs/>
        </w:rPr>
        <w:t>income, and adjusted loan</w:t>
      </w:r>
      <w:r>
        <w:rPr>
          <w:rFonts w:eastAsia="Times New Roman" w:cs="Times New Roman"/>
          <w:bCs/>
        </w:rPr>
        <w:t xml:space="preserve"> amounts</w:t>
      </w:r>
    </w:p>
    <w:p w:rsidR="00C7683B" w:rsidRPr="00970658" w:rsidRDefault="00C7683B" w:rsidP="00C768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</w:rPr>
      </w:pPr>
      <w:r w:rsidRPr="00970658">
        <w:rPr>
          <w:rFonts w:eastAsia="Times New Roman" w:cs="Times New Roman"/>
          <w:bCs/>
        </w:rPr>
        <w:t xml:space="preserve">  Ensured underwriting conditions were met to receive final loan approvals</w:t>
      </w:r>
    </w:p>
    <w:p w:rsidR="00171141" w:rsidRPr="00970658" w:rsidRDefault="00171141" w:rsidP="00970658">
      <w:pPr>
        <w:pStyle w:val="ListParagraph"/>
        <w:spacing w:after="0" w:line="240" w:lineRule="auto"/>
        <w:ind w:left="0"/>
        <w:rPr>
          <w:rFonts w:eastAsia="Times New Roman" w:cs="Times New Roman"/>
          <w:sz w:val="20"/>
          <w:szCs w:val="20"/>
        </w:rPr>
      </w:pPr>
      <w:r w:rsidRPr="00970658">
        <w:rPr>
          <w:rFonts w:eastAsia="Times New Roman" w:cs="Times New Roman"/>
          <w:b/>
          <w:bCs/>
          <w:sz w:val="20"/>
          <w:szCs w:val="20"/>
        </w:rPr>
        <w:br/>
      </w:r>
    </w:p>
    <w:p w:rsidR="003E376E" w:rsidRPr="00970658" w:rsidRDefault="003E376E" w:rsidP="007363C9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sectPr w:rsidR="003E376E" w:rsidRPr="00970658" w:rsidSect="0097065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6C3"/>
    <w:multiLevelType w:val="hybridMultilevel"/>
    <w:tmpl w:val="9940AAF2"/>
    <w:lvl w:ilvl="0" w:tplc="729C6E3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D45"/>
    <w:multiLevelType w:val="hybridMultilevel"/>
    <w:tmpl w:val="9716A886"/>
    <w:lvl w:ilvl="0" w:tplc="AFD03C8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0E1"/>
    <w:multiLevelType w:val="hybridMultilevel"/>
    <w:tmpl w:val="BE0C88B4"/>
    <w:lvl w:ilvl="0" w:tplc="85E8AD9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1740A"/>
    <w:multiLevelType w:val="hybridMultilevel"/>
    <w:tmpl w:val="082A84BC"/>
    <w:lvl w:ilvl="0" w:tplc="F982769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32403"/>
    <w:multiLevelType w:val="hybridMultilevel"/>
    <w:tmpl w:val="A538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AB4"/>
    <w:multiLevelType w:val="hybridMultilevel"/>
    <w:tmpl w:val="F5FE9E5C"/>
    <w:lvl w:ilvl="0" w:tplc="F982769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17D33"/>
    <w:multiLevelType w:val="hybridMultilevel"/>
    <w:tmpl w:val="6E10C776"/>
    <w:lvl w:ilvl="0" w:tplc="F982769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4744B"/>
    <w:multiLevelType w:val="hybridMultilevel"/>
    <w:tmpl w:val="174636D8"/>
    <w:lvl w:ilvl="0" w:tplc="85E8AD9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67204"/>
    <w:multiLevelType w:val="hybridMultilevel"/>
    <w:tmpl w:val="8F1CBC06"/>
    <w:lvl w:ilvl="0" w:tplc="AFD03C8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C62EE"/>
    <w:multiLevelType w:val="hybridMultilevel"/>
    <w:tmpl w:val="3B8CD924"/>
    <w:lvl w:ilvl="0" w:tplc="BC14D628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41"/>
    <w:rsid w:val="000201CD"/>
    <w:rsid w:val="00034228"/>
    <w:rsid w:val="00045C69"/>
    <w:rsid w:val="0008144B"/>
    <w:rsid w:val="000F7EBB"/>
    <w:rsid w:val="001221E1"/>
    <w:rsid w:val="00171141"/>
    <w:rsid w:val="00174FED"/>
    <w:rsid w:val="001A4865"/>
    <w:rsid w:val="001B7154"/>
    <w:rsid w:val="001F1A4C"/>
    <w:rsid w:val="00200877"/>
    <w:rsid w:val="0020385D"/>
    <w:rsid w:val="002344A7"/>
    <w:rsid w:val="00252646"/>
    <w:rsid w:val="002755BF"/>
    <w:rsid w:val="00275627"/>
    <w:rsid w:val="002C494C"/>
    <w:rsid w:val="00346B8B"/>
    <w:rsid w:val="003842EC"/>
    <w:rsid w:val="003E376E"/>
    <w:rsid w:val="004A046C"/>
    <w:rsid w:val="004B2902"/>
    <w:rsid w:val="004D3825"/>
    <w:rsid w:val="004E43FE"/>
    <w:rsid w:val="004F53E1"/>
    <w:rsid w:val="0053550B"/>
    <w:rsid w:val="00545950"/>
    <w:rsid w:val="005736FD"/>
    <w:rsid w:val="005F1FC0"/>
    <w:rsid w:val="00626D74"/>
    <w:rsid w:val="00704069"/>
    <w:rsid w:val="007133EE"/>
    <w:rsid w:val="007363C9"/>
    <w:rsid w:val="00774B00"/>
    <w:rsid w:val="007A6443"/>
    <w:rsid w:val="008457A6"/>
    <w:rsid w:val="00872BC8"/>
    <w:rsid w:val="008B6E3D"/>
    <w:rsid w:val="008D58C7"/>
    <w:rsid w:val="008E18EF"/>
    <w:rsid w:val="00970658"/>
    <w:rsid w:val="00A76423"/>
    <w:rsid w:val="00BB70B0"/>
    <w:rsid w:val="00BB7171"/>
    <w:rsid w:val="00C64F56"/>
    <w:rsid w:val="00C66048"/>
    <w:rsid w:val="00C706AB"/>
    <w:rsid w:val="00C75E71"/>
    <w:rsid w:val="00C7683B"/>
    <w:rsid w:val="00C9071E"/>
    <w:rsid w:val="00CE7D63"/>
    <w:rsid w:val="00D2125F"/>
    <w:rsid w:val="00D41D8D"/>
    <w:rsid w:val="00D60535"/>
    <w:rsid w:val="00DC3D32"/>
    <w:rsid w:val="00DE12A4"/>
    <w:rsid w:val="00E91E36"/>
    <w:rsid w:val="00E95AEC"/>
    <w:rsid w:val="00EC6465"/>
    <w:rsid w:val="00F26B95"/>
    <w:rsid w:val="00F54025"/>
    <w:rsid w:val="00F55E87"/>
    <w:rsid w:val="00F6778F"/>
    <w:rsid w:val="00F74D50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0059"/>
  <w15:docId w15:val="{01577534-4A8B-4CE7-882F-8FAFC929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658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034228"/>
  </w:style>
  <w:style w:type="character" w:styleId="Strong">
    <w:name w:val="Strong"/>
    <w:basedOn w:val="DefaultParagraphFont"/>
    <w:uiPriority w:val="22"/>
    <w:qFormat/>
    <w:rsid w:val="00200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sh.greg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FE9D4BF1</Template>
  <TotalTime>24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 Fish</cp:lastModifiedBy>
  <cp:revision>4</cp:revision>
  <dcterms:created xsi:type="dcterms:W3CDTF">2019-03-08T22:52:00Z</dcterms:created>
  <dcterms:modified xsi:type="dcterms:W3CDTF">2019-04-19T22:40:00Z</dcterms:modified>
</cp:coreProperties>
</file>